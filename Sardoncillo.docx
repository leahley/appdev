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Leah  Amor  S. Sardoncillo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October 15, 2019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DVE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Procedural Programming</w:t>
      </w:r>
    </w:p>
    <w:p>
      <w:pPr>
        <w:pStyle w:val="17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Mac OS</w:t>
      </w:r>
    </w:p>
    <w:p>
      <w:pPr>
        <w:pStyle w:val="17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operating system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has three main functions manage the computer's resources, such as the central processing unit, memory, disk drives, and printers, establish a user interface, and execute and provide services for applications software.</w:t>
      </w:r>
    </w:p>
    <w:p>
      <w:pPr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Objective-C</w:t>
      </w:r>
      <w:r>
        <w:rPr>
          <w:rFonts w:hint="default" w:ascii="Arial" w:hAnsi="Arial"/>
          <w:sz w:val="24"/>
          <w:szCs w:val="24"/>
          <w:lang w:val="en-US"/>
        </w:rPr>
        <w:t xml:space="preserve"> -The most popular languages for use on the mac 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en-US"/>
        </w:rPr>
        <w:t xml:space="preserve">OS platform is </w:t>
      </w:r>
      <w:r>
        <w:rPr>
          <w:rFonts w:hint="default" w:ascii="Arial" w:hAnsi="Arial"/>
          <w:sz w:val="24"/>
          <w:szCs w:val="24"/>
          <w:lang w:val="en-US"/>
        </w:rPr>
        <w:tab/>
        <w:t xml:space="preserve">Objective-C which could be thought of as Mac OS X's "native language" since </w:t>
      </w:r>
      <w:r>
        <w:rPr>
          <w:rFonts w:hint="default" w:ascii="Arial" w:hAnsi="Arial"/>
          <w:sz w:val="24"/>
          <w:szCs w:val="24"/>
          <w:lang w:val="en-US"/>
        </w:rPr>
        <w:tab/>
        <w:t>the Mac OS X libraries.</w:t>
      </w:r>
    </w:p>
    <w:p>
      <w:pPr>
        <w:numPr>
          <w:numId w:val="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Object-Oriented Programming 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Hypertext and Hypermedia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Hypertext is a text which contains links to other texts.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The World Wide Web (WWW) is the best example of hypermedia applications.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Web pages are often written in the Hypertext markup language (HTML)</w:t>
      </w:r>
    </w:p>
    <w:p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Functional Programming</w:t>
      </w:r>
    </w:p>
    <w:p>
      <w:pPr>
        <w:pStyle w:val="17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Github</w:t>
      </w:r>
    </w:p>
    <w:p>
      <w:pPr>
        <w:pStyle w:val="17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To help developers build and design software.</w:t>
      </w:r>
    </w:p>
    <w:p>
      <w:pPr>
        <w:pStyle w:val="17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Python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Charleston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rlestoning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E6D3E"/>
    <w:multiLevelType w:val="multilevel"/>
    <w:tmpl w:val="5C8E6D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66FCF"/>
    <w:multiLevelType w:val="multilevel"/>
    <w:tmpl w:val="65A66F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84A4F"/>
    <w:rsid w:val="7FA803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qFormat/>
    <w:uiPriority w:val="0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Emphasis"/>
    <w:basedOn w:val="13"/>
    <w:uiPriority w:val="0"/>
    <w:rPr>
      <w:i/>
      <w:iCs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ROG net shop</dc:creator>
  <cp:lastModifiedBy>student</cp:lastModifiedBy>
  <cp:lastPrinted>2411-12-30T00:00:00Z</cp:lastPrinted>
  <dcterms:modified xsi:type="dcterms:W3CDTF">2019-10-15T08:32:14Z</dcterms:modified>
  <dc:title>Joseph Neil John C. Caputolan							          October 15, 2019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